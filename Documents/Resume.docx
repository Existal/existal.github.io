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"/>
      </w:tblPr>
      <w:tblGrid>
        <w:gridCol w:w="2430"/>
        <w:gridCol w:w="7650"/>
      </w:tblGrid>
      <w:tr w:rsidR="00927723" w:rsidRPr="009F0668" w14:paraId="36C96EED" w14:textId="77777777" w:rsidTr="00094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0" w:type="dxa"/>
          </w:tcPr>
          <w:p w14:paraId="5B8EBB7B" w14:textId="77777777" w:rsidR="00927723" w:rsidRPr="009F0668" w:rsidRDefault="00927723" w:rsidP="009A7D3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650" w:type="dxa"/>
          </w:tcPr>
          <w:p w14:paraId="0DBB51AD" w14:textId="186D39DC" w:rsidR="00F132C7" w:rsidRPr="009F0668" w:rsidRDefault="000948BD" w:rsidP="00F132C7">
            <w:pPr>
              <w:pStyle w:val="Title"/>
              <w:rPr>
                <w:sz w:val="40"/>
                <w:szCs w:val="48"/>
              </w:rPr>
            </w:pPr>
            <w:r w:rsidRPr="009F0668">
              <w:rPr>
                <w:sz w:val="40"/>
                <w:szCs w:val="48"/>
              </w:rPr>
              <w:t>Tyler Mueller</w:t>
            </w:r>
          </w:p>
          <w:p w14:paraId="66391437" w14:textId="2EDFA033" w:rsidR="00927723" w:rsidRPr="009F0668" w:rsidRDefault="00405CFF" w:rsidP="009A7D30">
            <w:pPr>
              <w:pStyle w:val="NoSpacing"/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 xml:space="preserve">TM3664@K12.sd.us  </w:t>
            </w:r>
            <w:r w:rsidR="00927723" w:rsidRPr="009F0668">
              <w:rPr>
                <w:sz w:val="18"/>
                <w:szCs w:val="18"/>
              </w:rPr>
              <w:t>| </w:t>
            </w:r>
            <w:r w:rsidRPr="009F0668">
              <w:rPr>
                <w:sz w:val="18"/>
                <w:szCs w:val="18"/>
              </w:rPr>
              <w:t xml:space="preserve"> (605) 430-4175</w:t>
            </w:r>
          </w:p>
        </w:tc>
      </w:tr>
      <w:tr w:rsidR="00927723" w:rsidRPr="009F0668" w14:paraId="06F1FA69" w14:textId="77777777" w:rsidTr="000948BD">
        <w:tc>
          <w:tcPr>
            <w:tcW w:w="2430" w:type="dxa"/>
          </w:tcPr>
          <w:p w14:paraId="68B157FB" w14:textId="77777777" w:rsidR="00927723" w:rsidRPr="009F0668" w:rsidRDefault="00927723" w:rsidP="009A7D30">
            <w:pPr>
              <w:pStyle w:val="Heading1"/>
              <w:outlineLvl w:val="0"/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>Objective</w:t>
            </w:r>
          </w:p>
        </w:tc>
        <w:tc>
          <w:tcPr>
            <w:tcW w:w="7650" w:type="dxa"/>
          </w:tcPr>
          <w:p w14:paraId="768928DF" w14:textId="1B3BF6AF" w:rsidR="00927723" w:rsidRPr="009F0668" w:rsidRDefault="000948BD" w:rsidP="009A7D30">
            <w:pPr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>To complete my initial education, receive my high school diploma, go to college at South Dakota School of Mines and Technology for a Computer Science degree, and obtain a career as a Computer Programmer.</w:t>
            </w:r>
          </w:p>
        </w:tc>
      </w:tr>
      <w:tr w:rsidR="00927723" w:rsidRPr="009F0668" w14:paraId="4EB4133A" w14:textId="77777777" w:rsidTr="000948BD">
        <w:tc>
          <w:tcPr>
            <w:tcW w:w="2430" w:type="dxa"/>
          </w:tcPr>
          <w:p w14:paraId="0C204A51" w14:textId="65AE93A9" w:rsidR="00927723" w:rsidRPr="009F0668" w:rsidRDefault="000948BD" w:rsidP="009A7D30">
            <w:pPr>
              <w:pStyle w:val="Heading1"/>
              <w:outlineLvl w:val="0"/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>Qualities</w:t>
            </w:r>
            <w:r w:rsidR="00927723" w:rsidRPr="009F0668">
              <w:rPr>
                <w:sz w:val="18"/>
                <w:szCs w:val="18"/>
              </w:rPr>
              <w:t xml:space="preserve"> &amp;</w:t>
            </w:r>
            <w:r w:rsidRPr="009F0668">
              <w:rPr>
                <w:sz w:val="18"/>
                <w:szCs w:val="18"/>
              </w:rPr>
              <w:t xml:space="preserve"> Characteristics</w:t>
            </w:r>
          </w:p>
        </w:tc>
        <w:tc>
          <w:tcPr>
            <w:tcW w:w="7650" w:type="dxa"/>
          </w:tcPr>
          <w:p w14:paraId="34237108" w14:textId="3CF5E4A2" w:rsidR="006F35D8" w:rsidRPr="009F0668" w:rsidRDefault="000948BD" w:rsidP="000948BD">
            <w:pPr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>Creative, Insightful, Principled, Passionate, and Altruistic</w:t>
            </w:r>
            <w:r w:rsidR="00405CFF" w:rsidRPr="009F0668">
              <w:rPr>
                <w:sz w:val="18"/>
                <w:szCs w:val="18"/>
              </w:rPr>
              <w:br/>
            </w:r>
          </w:p>
        </w:tc>
      </w:tr>
      <w:tr w:rsidR="00927723" w:rsidRPr="009F0668" w14:paraId="3D9E25C0" w14:textId="77777777" w:rsidTr="000948BD">
        <w:tc>
          <w:tcPr>
            <w:tcW w:w="2430" w:type="dxa"/>
          </w:tcPr>
          <w:p w14:paraId="6D52714F" w14:textId="3B7D52F0" w:rsidR="00927723" w:rsidRPr="009F0668" w:rsidRDefault="000948BD" w:rsidP="009A7D30">
            <w:pPr>
              <w:pStyle w:val="Heading1"/>
              <w:outlineLvl w:val="0"/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 xml:space="preserve">Work </w:t>
            </w:r>
            <w:r w:rsidR="00927723" w:rsidRPr="009F0668">
              <w:rPr>
                <w:sz w:val="18"/>
                <w:szCs w:val="18"/>
              </w:rPr>
              <w:t>Experience</w:t>
            </w:r>
          </w:p>
        </w:tc>
        <w:tc>
          <w:tcPr>
            <w:tcW w:w="7650" w:type="dxa"/>
          </w:tcPr>
          <w:p w14:paraId="2B226C7C" w14:textId="3CC4C8C4" w:rsidR="006F35D8" w:rsidRPr="009F0668" w:rsidRDefault="006F35D8" w:rsidP="006F35D8">
            <w:pPr>
              <w:pStyle w:val="Heading2"/>
              <w:outlineLvl w:val="1"/>
              <w:rPr>
                <w:sz w:val="18"/>
                <w:szCs w:val="18"/>
              </w:rPr>
            </w:pPr>
            <w:r w:rsidRPr="009F0668">
              <w:rPr>
                <w:rStyle w:val="Strong"/>
                <w:sz w:val="18"/>
                <w:szCs w:val="18"/>
              </w:rPr>
              <w:t>Computer repair service,</w:t>
            </w:r>
            <w:r w:rsidRPr="009F0668">
              <w:rPr>
                <w:sz w:val="18"/>
                <w:szCs w:val="18"/>
              </w:rPr>
              <w:t xml:space="preserve"> TelNetPc</w:t>
            </w:r>
          </w:p>
          <w:p w14:paraId="62A88CFD" w14:textId="4D1AAC23" w:rsidR="006F35D8" w:rsidRPr="009F0668" w:rsidRDefault="006F35D8" w:rsidP="006F35D8">
            <w:pPr>
              <w:pStyle w:val="Heading3"/>
              <w:outlineLvl w:val="2"/>
              <w:rPr>
                <w:sz w:val="18"/>
                <w:szCs w:val="14"/>
              </w:rPr>
            </w:pPr>
            <w:r w:rsidRPr="009F0668">
              <w:rPr>
                <w:sz w:val="18"/>
                <w:szCs w:val="14"/>
              </w:rPr>
              <w:t>2019</w:t>
            </w:r>
            <w:r w:rsidRPr="009F0668">
              <w:rPr>
                <w:sz w:val="18"/>
                <w:szCs w:val="14"/>
              </w:rPr>
              <w:t xml:space="preserve"> – </w:t>
            </w:r>
            <w:r w:rsidRPr="009F0668">
              <w:rPr>
                <w:sz w:val="18"/>
                <w:szCs w:val="14"/>
              </w:rPr>
              <w:t>2020</w:t>
            </w:r>
          </w:p>
          <w:p w14:paraId="74B66CA6" w14:textId="56A6D841" w:rsidR="006F35D8" w:rsidRPr="009F0668" w:rsidRDefault="00405CFF" w:rsidP="009A7D30">
            <w:pPr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>Learned how to build and repair computers.</w:t>
            </w:r>
          </w:p>
          <w:p w14:paraId="783CA575" w14:textId="77777777" w:rsidR="006F35D8" w:rsidRPr="009F0668" w:rsidRDefault="006F35D8" w:rsidP="006F35D8">
            <w:pPr>
              <w:pStyle w:val="Heading2"/>
              <w:outlineLvl w:val="1"/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br/>
            </w:r>
            <w:r w:rsidRPr="009F0668">
              <w:rPr>
                <w:rStyle w:val="Strong"/>
                <w:sz w:val="18"/>
                <w:szCs w:val="18"/>
              </w:rPr>
              <w:t>LAWNCARE,</w:t>
            </w:r>
            <w:r w:rsidRPr="009F0668">
              <w:rPr>
                <w:sz w:val="18"/>
                <w:szCs w:val="18"/>
              </w:rPr>
              <w:t xml:space="preserve"> Self</w:t>
            </w:r>
          </w:p>
          <w:p w14:paraId="49A47E6D" w14:textId="77777777" w:rsidR="006F35D8" w:rsidRPr="009F0668" w:rsidRDefault="006F35D8" w:rsidP="006F35D8">
            <w:pPr>
              <w:pStyle w:val="Heading3"/>
              <w:outlineLvl w:val="2"/>
              <w:rPr>
                <w:sz w:val="18"/>
                <w:szCs w:val="14"/>
              </w:rPr>
            </w:pPr>
            <w:r w:rsidRPr="009F0668">
              <w:rPr>
                <w:sz w:val="18"/>
                <w:szCs w:val="14"/>
              </w:rPr>
              <w:t>summers 2018 – 2020</w:t>
            </w:r>
          </w:p>
          <w:p w14:paraId="1675BB46" w14:textId="60B86A60" w:rsidR="006F35D8" w:rsidRPr="009F0668" w:rsidRDefault="006F35D8" w:rsidP="009A7D30">
            <w:pPr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>Mowed the lawn for my parents and grandparents for pay.</w:t>
            </w:r>
          </w:p>
        </w:tc>
      </w:tr>
      <w:tr w:rsidR="00927723" w:rsidRPr="009F0668" w14:paraId="1D4CAB62" w14:textId="77777777" w:rsidTr="000948BD">
        <w:tc>
          <w:tcPr>
            <w:tcW w:w="2430" w:type="dxa"/>
          </w:tcPr>
          <w:p w14:paraId="771B0EDD" w14:textId="77777777" w:rsidR="00927723" w:rsidRPr="009F0668" w:rsidRDefault="00927723" w:rsidP="009A7D30">
            <w:pPr>
              <w:pStyle w:val="Heading1"/>
              <w:outlineLvl w:val="0"/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>Education</w:t>
            </w:r>
          </w:p>
        </w:tc>
        <w:tc>
          <w:tcPr>
            <w:tcW w:w="7650" w:type="dxa"/>
          </w:tcPr>
          <w:p w14:paraId="64162580" w14:textId="0CA18280" w:rsidR="00927723" w:rsidRPr="009F0668" w:rsidRDefault="000948BD" w:rsidP="009A7D30">
            <w:pPr>
              <w:pStyle w:val="Heading2"/>
              <w:outlineLvl w:val="1"/>
              <w:rPr>
                <w:sz w:val="18"/>
                <w:szCs w:val="18"/>
              </w:rPr>
            </w:pPr>
            <w:r w:rsidRPr="009F0668">
              <w:rPr>
                <w:rStyle w:val="Strong"/>
                <w:sz w:val="18"/>
                <w:szCs w:val="18"/>
              </w:rPr>
              <w:t>Southwest Middle School</w:t>
            </w:r>
            <w:r w:rsidR="00927723" w:rsidRPr="009F0668">
              <w:rPr>
                <w:sz w:val="18"/>
                <w:szCs w:val="18"/>
              </w:rPr>
              <w:t xml:space="preserve">, </w:t>
            </w:r>
            <w:r w:rsidRPr="009F0668">
              <w:rPr>
                <w:sz w:val="18"/>
                <w:szCs w:val="18"/>
              </w:rPr>
              <w:t>Rapid City, SD</w:t>
            </w:r>
          </w:p>
          <w:p w14:paraId="40A98B06" w14:textId="7A4E78BD" w:rsidR="00927723" w:rsidRPr="009F0668" w:rsidRDefault="000948BD" w:rsidP="009A7D30">
            <w:pPr>
              <w:pStyle w:val="Heading3"/>
              <w:outlineLvl w:val="2"/>
              <w:rPr>
                <w:sz w:val="18"/>
                <w:szCs w:val="14"/>
              </w:rPr>
            </w:pPr>
            <w:r w:rsidRPr="009F0668">
              <w:rPr>
                <w:sz w:val="18"/>
                <w:szCs w:val="14"/>
              </w:rPr>
              <w:t>2019</w:t>
            </w:r>
            <w:r w:rsidRPr="009F0668">
              <w:rPr>
                <w:sz w:val="18"/>
                <w:szCs w:val="14"/>
              </w:rPr>
              <w:t xml:space="preserve"> – </w:t>
            </w:r>
            <w:r w:rsidRPr="009F0668">
              <w:rPr>
                <w:sz w:val="18"/>
                <w:szCs w:val="14"/>
              </w:rPr>
              <w:t>current</w:t>
            </w:r>
          </w:p>
          <w:p w14:paraId="2C116413" w14:textId="7EB385DB" w:rsidR="000948BD" w:rsidRPr="009F0668" w:rsidRDefault="000948BD" w:rsidP="009A7D30">
            <w:pPr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>Completed 6</w:t>
            </w:r>
            <w:r w:rsidRPr="009F0668">
              <w:rPr>
                <w:sz w:val="18"/>
                <w:szCs w:val="18"/>
                <w:vertAlign w:val="superscript"/>
              </w:rPr>
              <w:t>th</w:t>
            </w:r>
            <w:r w:rsidRPr="009F0668">
              <w:rPr>
                <w:sz w:val="18"/>
                <w:szCs w:val="18"/>
              </w:rPr>
              <w:t xml:space="preserve"> and 7</w:t>
            </w:r>
            <w:r w:rsidRPr="009F0668">
              <w:rPr>
                <w:sz w:val="18"/>
                <w:szCs w:val="18"/>
                <w:vertAlign w:val="superscript"/>
              </w:rPr>
              <w:t>th</w:t>
            </w:r>
            <w:r w:rsidRPr="009F0668">
              <w:rPr>
                <w:sz w:val="18"/>
                <w:szCs w:val="18"/>
              </w:rPr>
              <w:t xml:space="preserve"> grades</w:t>
            </w:r>
            <w:r w:rsidR="00405CFF" w:rsidRPr="009F0668">
              <w:rPr>
                <w:sz w:val="18"/>
                <w:szCs w:val="18"/>
              </w:rPr>
              <w:t xml:space="preserve"> with </w:t>
            </w:r>
            <w:r w:rsidRPr="009F0668">
              <w:rPr>
                <w:sz w:val="18"/>
                <w:szCs w:val="18"/>
              </w:rPr>
              <w:t>4.0 GPA</w:t>
            </w:r>
            <w:r w:rsidR="00405CFF" w:rsidRPr="009F0668">
              <w:rPr>
                <w:sz w:val="18"/>
                <w:szCs w:val="18"/>
              </w:rPr>
              <w:t>.</w:t>
            </w:r>
            <w:r w:rsidR="00405CFF" w:rsidRPr="009F0668">
              <w:rPr>
                <w:sz w:val="18"/>
                <w:szCs w:val="18"/>
              </w:rPr>
              <w:br/>
            </w:r>
          </w:p>
          <w:p w14:paraId="75BFFB1E" w14:textId="3E79534E" w:rsidR="000948BD" w:rsidRPr="009F0668" w:rsidRDefault="000948BD" w:rsidP="000948BD">
            <w:pPr>
              <w:pStyle w:val="Heading2"/>
              <w:outlineLvl w:val="1"/>
              <w:rPr>
                <w:sz w:val="18"/>
                <w:szCs w:val="18"/>
              </w:rPr>
            </w:pPr>
            <w:r w:rsidRPr="009F0668">
              <w:rPr>
                <w:rStyle w:val="Strong"/>
                <w:sz w:val="18"/>
                <w:szCs w:val="18"/>
              </w:rPr>
              <w:t>Meadowbrook Elementary</w:t>
            </w:r>
            <w:r w:rsidRPr="009F0668">
              <w:rPr>
                <w:sz w:val="18"/>
                <w:szCs w:val="18"/>
              </w:rPr>
              <w:t>, Rapid City, SD</w:t>
            </w:r>
          </w:p>
          <w:p w14:paraId="6111A542" w14:textId="2D8AA3F1" w:rsidR="000948BD" w:rsidRPr="009F0668" w:rsidRDefault="000948BD" w:rsidP="000948BD">
            <w:pPr>
              <w:pStyle w:val="Heading3"/>
              <w:outlineLvl w:val="2"/>
              <w:rPr>
                <w:sz w:val="18"/>
                <w:szCs w:val="14"/>
              </w:rPr>
            </w:pPr>
            <w:r w:rsidRPr="009F0668">
              <w:rPr>
                <w:sz w:val="18"/>
                <w:szCs w:val="14"/>
              </w:rPr>
              <w:t>201</w:t>
            </w:r>
            <w:r w:rsidRPr="009F0668">
              <w:rPr>
                <w:sz w:val="18"/>
                <w:szCs w:val="14"/>
              </w:rPr>
              <w:t>3</w:t>
            </w:r>
            <w:r w:rsidRPr="009F0668">
              <w:rPr>
                <w:sz w:val="18"/>
                <w:szCs w:val="14"/>
              </w:rPr>
              <w:t xml:space="preserve"> – </w:t>
            </w:r>
            <w:r w:rsidRPr="009F0668">
              <w:rPr>
                <w:sz w:val="18"/>
                <w:szCs w:val="14"/>
              </w:rPr>
              <w:t>2019</w:t>
            </w:r>
          </w:p>
          <w:p w14:paraId="434731C2" w14:textId="61673C62" w:rsidR="000948BD" w:rsidRPr="009F0668" w:rsidRDefault="000948BD" w:rsidP="006F35D8">
            <w:pPr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 xml:space="preserve">Completed kindergarten and grades 1-5. </w:t>
            </w:r>
          </w:p>
        </w:tc>
      </w:tr>
      <w:tr w:rsidR="00927723" w:rsidRPr="009F0668" w14:paraId="7DC4DC77" w14:textId="77777777" w:rsidTr="000948BD">
        <w:tc>
          <w:tcPr>
            <w:tcW w:w="2430" w:type="dxa"/>
          </w:tcPr>
          <w:p w14:paraId="21578228" w14:textId="327378DF" w:rsidR="00927723" w:rsidRPr="009F0668" w:rsidRDefault="000948BD" w:rsidP="009A7D30">
            <w:pPr>
              <w:pStyle w:val="Heading1"/>
              <w:outlineLvl w:val="0"/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>Awards &amp; Honors</w:t>
            </w:r>
          </w:p>
        </w:tc>
        <w:tc>
          <w:tcPr>
            <w:tcW w:w="7650" w:type="dxa"/>
          </w:tcPr>
          <w:p w14:paraId="3528EACF" w14:textId="10AC5223" w:rsidR="008E5563" w:rsidRPr="009F0668" w:rsidRDefault="008E5563" w:rsidP="009A7D30">
            <w:pPr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>4.0 GPA for grades 6 and 7.</w:t>
            </w:r>
            <w:r w:rsidRPr="009F0668">
              <w:rPr>
                <w:sz w:val="18"/>
                <w:szCs w:val="18"/>
              </w:rPr>
              <w:br/>
              <w:t>Perfect attendance for grades 6 and 7.</w:t>
            </w:r>
          </w:p>
        </w:tc>
      </w:tr>
      <w:tr w:rsidR="008E5563" w:rsidRPr="009F0668" w14:paraId="265BE20F" w14:textId="77777777" w:rsidTr="000948BD">
        <w:tc>
          <w:tcPr>
            <w:tcW w:w="2430" w:type="dxa"/>
          </w:tcPr>
          <w:p w14:paraId="7D63160C" w14:textId="680BA92C" w:rsidR="008E5563" w:rsidRPr="009F0668" w:rsidRDefault="008E5563" w:rsidP="009A7D30">
            <w:pPr>
              <w:pStyle w:val="Heading1"/>
              <w:outlineLvl w:val="0"/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>Volunteer work</w:t>
            </w:r>
          </w:p>
        </w:tc>
        <w:tc>
          <w:tcPr>
            <w:tcW w:w="7650" w:type="dxa"/>
          </w:tcPr>
          <w:p w14:paraId="5D51CE15" w14:textId="6D4407C5" w:rsidR="008E5563" w:rsidRPr="009F0668" w:rsidRDefault="008E5563" w:rsidP="008E5563">
            <w:pPr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 xml:space="preserve">Fountain Springs Church </w:t>
            </w:r>
            <w:r w:rsidRPr="009F0668">
              <w:rPr>
                <w:caps/>
                <w:color w:val="auto"/>
                <w:sz w:val="18"/>
                <w:szCs w:val="14"/>
              </w:rPr>
              <w:t>–</w:t>
            </w:r>
            <w:r w:rsidRPr="009F0668">
              <w:rPr>
                <w:sz w:val="18"/>
                <w:szCs w:val="18"/>
              </w:rPr>
              <w:t xml:space="preserve"> apart of Technology Team for youth</w:t>
            </w:r>
          </w:p>
        </w:tc>
      </w:tr>
      <w:tr w:rsidR="00927723" w:rsidRPr="009F0668" w14:paraId="44E7344C" w14:textId="77777777" w:rsidTr="000948BD">
        <w:tc>
          <w:tcPr>
            <w:tcW w:w="2430" w:type="dxa"/>
          </w:tcPr>
          <w:p w14:paraId="044AB633" w14:textId="6E61992B" w:rsidR="00927723" w:rsidRPr="009F0668" w:rsidRDefault="000948BD" w:rsidP="009A7D30">
            <w:pPr>
              <w:pStyle w:val="Heading1"/>
              <w:outlineLvl w:val="0"/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>Clubs &amp; Activities</w:t>
            </w:r>
          </w:p>
        </w:tc>
        <w:tc>
          <w:tcPr>
            <w:tcW w:w="7650" w:type="dxa"/>
          </w:tcPr>
          <w:p w14:paraId="413C6478" w14:textId="5C91889B" w:rsidR="008E5563" w:rsidRPr="009F0668" w:rsidRDefault="008E5563" w:rsidP="009A7D30">
            <w:pPr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>Lim Kenpo Karate</w:t>
            </w:r>
            <w:r w:rsidRPr="009F0668">
              <w:rPr>
                <w:sz w:val="18"/>
                <w:szCs w:val="18"/>
              </w:rPr>
              <w:br/>
              <w:t>SWMS Robotics Club</w:t>
            </w:r>
          </w:p>
        </w:tc>
      </w:tr>
      <w:tr w:rsidR="00927723" w:rsidRPr="009F0668" w14:paraId="20B58E22" w14:textId="77777777" w:rsidTr="000948BD">
        <w:tc>
          <w:tcPr>
            <w:tcW w:w="2430" w:type="dxa"/>
          </w:tcPr>
          <w:p w14:paraId="74CE263E" w14:textId="77777777" w:rsidR="00927723" w:rsidRPr="009F0668" w:rsidRDefault="00927723" w:rsidP="009A7D30">
            <w:pPr>
              <w:pStyle w:val="Heading1"/>
              <w:outlineLvl w:val="0"/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>References</w:t>
            </w:r>
          </w:p>
        </w:tc>
        <w:tc>
          <w:tcPr>
            <w:tcW w:w="7650" w:type="dxa"/>
          </w:tcPr>
          <w:p w14:paraId="239E022D" w14:textId="60C44C2A" w:rsidR="00927723" w:rsidRPr="009F0668" w:rsidRDefault="00405CFF" w:rsidP="009A7D30">
            <w:pPr>
              <w:pStyle w:val="Heading2"/>
              <w:outlineLvl w:val="1"/>
              <w:rPr>
                <w:color w:val="262626" w:themeColor="text1" w:themeTint="D9"/>
                <w:sz w:val="18"/>
                <w:szCs w:val="12"/>
              </w:rPr>
            </w:pPr>
            <w:r w:rsidRPr="009F0668">
              <w:rPr>
                <w:rStyle w:val="Strong"/>
                <w:sz w:val="18"/>
                <w:szCs w:val="18"/>
              </w:rPr>
              <w:t xml:space="preserve">Nicholas </w:t>
            </w:r>
            <w:r w:rsidR="009F0668" w:rsidRPr="009F0668">
              <w:rPr>
                <w:rStyle w:val="Strong"/>
                <w:sz w:val="18"/>
                <w:szCs w:val="18"/>
              </w:rPr>
              <w:t xml:space="preserve">&amp; Ramsee </w:t>
            </w:r>
            <w:r w:rsidRPr="009F0668">
              <w:rPr>
                <w:rStyle w:val="Strong"/>
                <w:sz w:val="18"/>
                <w:szCs w:val="18"/>
              </w:rPr>
              <w:t>Hald</w:t>
            </w:r>
            <w:r w:rsidR="00927723" w:rsidRPr="009F0668">
              <w:rPr>
                <w:sz w:val="18"/>
                <w:szCs w:val="18"/>
              </w:rPr>
              <w:t xml:space="preserve">, </w:t>
            </w:r>
            <w:r w:rsidRPr="009F0668">
              <w:rPr>
                <w:sz w:val="18"/>
                <w:szCs w:val="18"/>
              </w:rPr>
              <w:t>Physical Therapist</w:t>
            </w:r>
          </w:p>
          <w:p w14:paraId="7FC63051" w14:textId="7F83C164" w:rsidR="00927723" w:rsidRPr="009F0668" w:rsidRDefault="00405CFF" w:rsidP="009A7D30">
            <w:pPr>
              <w:pStyle w:val="Heading3"/>
              <w:outlineLvl w:val="2"/>
              <w:rPr>
                <w:sz w:val="18"/>
                <w:szCs w:val="14"/>
              </w:rPr>
            </w:pPr>
            <w:r w:rsidRPr="009F0668">
              <w:rPr>
                <w:sz w:val="18"/>
                <w:szCs w:val="14"/>
              </w:rPr>
              <w:t>Physio Performance</w:t>
            </w:r>
          </w:p>
          <w:p w14:paraId="1B72F8DB" w14:textId="7C46B5E4" w:rsidR="00405CFF" w:rsidRPr="009F0668" w:rsidRDefault="00405CFF" w:rsidP="00405CFF">
            <w:pPr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>Phone Number: (308) 631-5224</w:t>
            </w:r>
            <w:r w:rsidRPr="009F0668">
              <w:rPr>
                <w:sz w:val="18"/>
                <w:szCs w:val="18"/>
              </w:rPr>
              <w:br/>
              <w:t xml:space="preserve">Email: </w:t>
            </w:r>
            <w:hyperlink r:id="rId6" w:history="1">
              <w:r w:rsidRPr="009F0668">
                <w:rPr>
                  <w:rStyle w:val="Hyperlink"/>
                  <w:sz w:val="18"/>
                  <w:szCs w:val="18"/>
                </w:rPr>
                <w:t>nick.hald@bhphysio.com</w:t>
              </w:r>
            </w:hyperlink>
            <w:r w:rsidRPr="009F0668">
              <w:rPr>
                <w:sz w:val="18"/>
                <w:szCs w:val="18"/>
              </w:rPr>
              <w:br/>
            </w:r>
          </w:p>
          <w:p w14:paraId="4AAD59D5" w14:textId="3B99CF9B" w:rsidR="00405CFF" w:rsidRPr="009F0668" w:rsidRDefault="00405CFF" w:rsidP="00405CFF">
            <w:pPr>
              <w:pStyle w:val="Heading2"/>
              <w:outlineLvl w:val="1"/>
              <w:rPr>
                <w:color w:val="262626" w:themeColor="text1" w:themeTint="D9"/>
                <w:sz w:val="18"/>
                <w:szCs w:val="12"/>
              </w:rPr>
            </w:pPr>
            <w:r w:rsidRPr="009F0668">
              <w:rPr>
                <w:rStyle w:val="Strong"/>
                <w:sz w:val="18"/>
                <w:szCs w:val="18"/>
              </w:rPr>
              <w:t>Daniel</w:t>
            </w:r>
            <w:r w:rsidRPr="009F0668">
              <w:rPr>
                <w:rStyle w:val="Strong"/>
                <w:sz w:val="18"/>
                <w:szCs w:val="18"/>
              </w:rPr>
              <w:t xml:space="preserve"> </w:t>
            </w:r>
            <w:r w:rsidRPr="009F0668">
              <w:rPr>
                <w:rStyle w:val="Strong"/>
                <w:sz w:val="18"/>
                <w:szCs w:val="18"/>
              </w:rPr>
              <w:t>Jensen</w:t>
            </w:r>
            <w:r w:rsidRPr="009F0668">
              <w:rPr>
                <w:sz w:val="18"/>
                <w:szCs w:val="18"/>
              </w:rPr>
              <w:t>, Physical Therapist</w:t>
            </w:r>
          </w:p>
          <w:p w14:paraId="775C1771" w14:textId="77777777" w:rsidR="00405CFF" w:rsidRPr="009F0668" w:rsidRDefault="00405CFF" w:rsidP="00405CFF">
            <w:pPr>
              <w:pStyle w:val="Heading3"/>
              <w:outlineLvl w:val="2"/>
              <w:rPr>
                <w:sz w:val="18"/>
                <w:szCs w:val="14"/>
              </w:rPr>
            </w:pPr>
            <w:r w:rsidRPr="009F0668">
              <w:rPr>
                <w:sz w:val="18"/>
                <w:szCs w:val="14"/>
              </w:rPr>
              <w:t>Physio Performance</w:t>
            </w:r>
          </w:p>
          <w:p w14:paraId="22FC4CCE" w14:textId="4AD76674" w:rsidR="00405CFF" w:rsidRPr="009F0668" w:rsidRDefault="00405CFF" w:rsidP="00405CFF">
            <w:pPr>
              <w:rPr>
                <w:sz w:val="18"/>
                <w:szCs w:val="18"/>
              </w:rPr>
            </w:pPr>
            <w:r w:rsidRPr="009F0668">
              <w:rPr>
                <w:sz w:val="18"/>
                <w:szCs w:val="18"/>
              </w:rPr>
              <w:t>Phone Number: (</w:t>
            </w:r>
            <w:r w:rsidRPr="009F0668">
              <w:rPr>
                <w:sz w:val="18"/>
                <w:szCs w:val="18"/>
              </w:rPr>
              <w:t>605</w:t>
            </w:r>
            <w:r w:rsidRPr="009F0668">
              <w:rPr>
                <w:sz w:val="18"/>
                <w:szCs w:val="18"/>
              </w:rPr>
              <w:t xml:space="preserve">) </w:t>
            </w:r>
            <w:r w:rsidRPr="009F0668">
              <w:rPr>
                <w:sz w:val="18"/>
                <w:szCs w:val="18"/>
              </w:rPr>
              <w:t>431</w:t>
            </w:r>
            <w:r w:rsidRPr="009F0668">
              <w:rPr>
                <w:sz w:val="18"/>
                <w:szCs w:val="18"/>
              </w:rPr>
              <w:t>-</w:t>
            </w:r>
            <w:r w:rsidRPr="009F0668">
              <w:rPr>
                <w:sz w:val="18"/>
                <w:szCs w:val="18"/>
              </w:rPr>
              <w:t>4020</w:t>
            </w:r>
          </w:p>
          <w:p w14:paraId="5F22874C" w14:textId="77777777" w:rsidR="00405CFF" w:rsidRPr="009F0668" w:rsidRDefault="00405CFF" w:rsidP="00405CFF">
            <w:pPr>
              <w:rPr>
                <w:sz w:val="18"/>
                <w:szCs w:val="18"/>
              </w:rPr>
            </w:pPr>
          </w:p>
          <w:p w14:paraId="71388790" w14:textId="72EADE23" w:rsidR="00405CFF" w:rsidRPr="009F0668" w:rsidRDefault="00405CFF" w:rsidP="009A7D30">
            <w:pPr>
              <w:rPr>
                <w:sz w:val="18"/>
                <w:szCs w:val="18"/>
              </w:rPr>
            </w:pPr>
          </w:p>
        </w:tc>
      </w:tr>
    </w:tbl>
    <w:p w14:paraId="701A7AB3" w14:textId="77777777" w:rsidR="002C74C0" w:rsidRPr="009F0668" w:rsidRDefault="005B2FEC">
      <w:pPr>
        <w:rPr>
          <w:sz w:val="18"/>
          <w:szCs w:val="18"/>
        </w:rPr>
      </w:pPr>
    </w:p>
    <w:sectPr w:rsidR="002C74C0" w:rsidRPr="009F0668" w:rsidSect="009F0668">
      <w:footerReference w:type="default" r:id="rId7"/>
      <w:pgSz w:w="12240" w:h="15840"/>
      <w:pgMar w:top="1152" w:right="144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B2739" w14:textId="77777777" w:rsidR="005B2FEC" w:rsidRDefault="005B2FEC" w:rsidP="00927723">
      <w:pPr>
        <w:spacing w:after="0" w:line="240" w:lineRule="auto"/>
      </w:pPr>
      <w:r>
        <w:separator/>
      </w:r>
    </w:p>
  </w:endnote>
  <w:endnote w:type="continuationSeparator" w:id="0">
    <w:p w14:paraId="1CB6DD98" w14:textId="77777777" w:rsidR="005B2FEC" w:rsidRDefault="005B2FEC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A3B7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9235D" w14:textId="77777777" w:rsidR="005B2FEC" w:rsidRDefault="005B2FEC" w:rsidP="00927723">
      <w:pPr>
        <w:spacing w:after="0" w:line="240" w:lineRule="auto"/>
      </w:pPr>
      <w:r>
        <w:separator/>
      </w:r>
    </w:p>
  </w:footnote>
  <w:footnote w:type="continuationSeparator" w:id="0">
    <w:p w14:paraId="447EF095" w14:textId="77777777" w:rsidR="005B2FEC" w:rsidRDefault="005B2FEC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BD"/>
    <w:rsid w:val="00066150"/>
    <w:rsid w:val="000948BD"/>
    <w:rsid w:val="00293B83"/>
    <w:rsid w:val="00346D44"/>
    <w:rsid w:val="00405CFF"/>
    <w:rsid w:val="005B2FEC"/>
    <w:rsid w:val="005C5955"/>
    <w:rsid w:val="006A3CE7"/>
    <w:rsid w:val="006F35D8"/>
    <w:rsid w:val="008E5563"/>
    <w:rsid w:val="00927723"/>
    <w:rsid w:val="009F0668"/>
    <w:rsid w:val="00B50C46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A853"/>
  <w15:chartTrackingRefBased/>
  <w15:docId w15:val="{2F26517A-D6CB-45DD-A901-BEABEEDC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8BD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CFF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ck.hald@bhphysi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ist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50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Mueller</dc:creator>
  <cp:keywords/>
  <dc:description/>
  <cp:lastModifiedBy>Mueller, Tyler J (S-Rapid City)</cp:lastModifiedBy>
  <cp:revision>1</cp:revision>
  <dcterms:created xsi:type="dcterms:W3CDTF">2022-01-30T16:48:00Z</dcterms:created>
  <dcterms:modified xsi:type="dcterms:W3CDTF">2022-01-30T17:38:00Z</dcterms:modified>
</cp:coreProperties>
</file>